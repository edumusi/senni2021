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AD3F" w14:textId="12DBE120" w:rsidR="00D57C39" w:rsidRDefault="000770CD" w:rsidP="00D57C39">
      <w:pPr>
        <w:jc w:val="both"/>
        <w:rPr>
          <w:rFonts w:ascii="Arial Narrow" w:hAnsi="Arial Narrow" w:cs="Tahom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0" allowOverlap="0" wp14:anchorId="3BCD87F4" wp14:editId="72CBB7C7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793990" cy="1008697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ja-Membreta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990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F3E3F" w14:textId="58D0952B" w:rsidR="00AB038A" w:rsidRPr="001978F7" w:rsidRDefault="00CB1D05" w:rsidP="00AB038A">
      <w:pPr>
        <w:pStyle w:val="Encabezado"/>
        <w:jc w:val="right"/>
        <w:rPr>
          <w:rFonts w:ascii="Verdana" w:hAnsi="Verdana" w:cs="Verdana"/>
          <w:noProof/>
          <w:sz w:val="18"/>
          <w:szCs w:val="18"/>
        </w:rPr>
      </w:pPr>
      <w:r>
        <w:rPr>
          <w:rFonts w:ascii="Verdana" w:hAnsi="Verdana" w:cs="Verdana"/>
          <w:noProof/>
          <w:sz w:val="18"/>
          <w:szCs w:val="18"/>
        </w:rPr>
        <w:t>FECHA</w:t>
      </w:r>
    </w:p>
    <w:p w14:paraId="3533D380" w14:textId="77777777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6C49D97A" w14:textId="235710F9" w:rsidR="00AB038A" w:rsidRPr="001978F7" w:rsidRDefault="00CB1D05" w:rsidP="00AB038A">
      <w:pPr>
        <w:pStyle w:val="Encabezado"/>
        <w:jc w:val="both"/>
        <w:rPr>
          <w:rFonts w:ascii="Verdana" w:hAnsi="Verdana" w:cs="Verdana"/>
          <w:b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NOMBRE EMPRESA</w:t>
      </w:r>
    </w:p>
    <w:p w14:paraId="0AEBA030" w14:textId="6AA87FEF" w:rsidR="00AB038A" w:rsidRDefault="00CB1D05" w:rsidP="00AB038A">
      <w:pPr>
        <w:pStyle w:val="Encabezado"/>
        <w:jc w:val="both"/>
        <w:rPr>
          <w:rFonts w:ascii="Verdana" w:hAnsi="Verdana" w:cs="Verdana"/>
          <w:b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 xml:space="preserve">ATTNCONTACTO </w:t>
      </w:r>
    </w:p>
    <w:p w14:paraId="169736BD" w14:textId="682913DB" w:rsidR="00AB038A" w:rsidRPr="009A6FFC" w:rsidRDefault="00AB038A" w:rsidP="00AB038A">
      <w:pPr>
        <w:pStyle w:val="Encabezado"/>
        <w:jc w:val="both"/>
        <w:rPr>
          <w:rFonts w:ascii="Verdana" w:hAnsi="Verdana" w:cs="Verdana"/>
          <w:b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 xml:space="preserve"> </w:t>
      </w:r>
    </w:p>
    <w:p w14:paraId="421BAD34" w14:textId="77777777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3AD074BD" w14:textId="215C1883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r w:rsidRPr="001978F7">
        <w:rPr>
          <w:rFonts w:ascii="Verdana" w:hAnsi="Verdana" w:cs="Verdana"/>
          <w:noProof/>
          <w:sz w:val="18"/>
          <w:szCs w:val="18"/>
        </w:rPr>
        <w:t>Por  medio de la presente le notificam</w:t>
      </w:r>
      <w:r>
        <w:rPr>
          <w:rFonts w:ascii="Verdana" w:hAnsi="Verdana" w:cs="Verdana"/>
          <w:noProof/>
          <w:sz w:val="18"/>
          <w:szCs w:val="18"/>
        </w:rPr>
        <w:t xml:space="preserve">os el arribo de su mercancía al puerto de </w:t>
      </w:r>
      <w:r w:rsidR="00CB1D05">
        <w:rPr>
          <w:rFonts w:ascii="Verdana" w:hAnsi="Verdana" w:cs="Verdana"/>
          <w:noProof/>
          <w:sz w:val="18"/>
          <w:szCs w:val="18"/>
        </w:rPr>
        <w:t>---------</w:t>
      </w:r>
      <w:r>
        <w:rPr>
          <w:rFonts w:ascii="Verdana" w:hAnsi="Verdana" w:cs="Verdana"/>
          <w:noProof/>
          <w:sz w:val="18"/>
          <w:szCs w:val="18"/>
        </w:rPr>
        <w:t xml:space="preserve"> </w:t>
      </w:r>
      <w:r w:rsidRPr="001978F7">
        <w:rPr>
          <w:rFonts w:ascii="Verdana" w:hAnsi="Verdana" w:cs="Verdana"/>
          <w:noProof/>
          <w:sz w:val="18"/>
          <w:szCs w:val="18"/>
        </w:rPr>
        <w:t>consignada a su compañia con los siguientes datos:</w:t>
      </w:r>
    </w:p>
    <w:p w14:paraId="6A1B501F" w14:textId="694D90E8" w:rsidR="00AB038A" w:rsidRDefault="00AB038A" w:rsidP="00AB038A">
      <w:pPr>
        <w:pStyle w:val="Encabezado"/>
        <w:jc w:val="center"/>
        <w:rPr>
          <w:rFonts w:ascii="Verdana" w:hAnsi="Verdana" w:cs="Verdana"/>
          <w:noProof/>
          <w:sz w:val="18"/>
          <w:szCs w:val="18"/>
        </w:rPr>
      </w:pPr>
    </w:p>
    <w:p w14:paraId="7E04ECB1" w14:textId="347F4DE4" w:rsidR="00AB038A" w:rsidRDefault="00AB038A" w:rsidP="00AB038A">
      <w:pPr>
        <w:pStyle w:val="Encabezado"/>
        <w:jc w:val="center"/>
        <w:rPr>
          <w:rFonts w:ascii="Verdana" w:hAnsi="Verdana" w:cs="Verdana"/>
          <w:noProof/>
          <w:sz w:val="18"/>
          <w:szCs w:val="18"/>
        </w:rPr>
      </w:pPr>
    </w:p>
    <w:p w14:paraId="7E28A43A" w14:textId="209E855C" w:rsidR="00AB038A" w:rsidRPr="001978F7" w:rsidRDefault="00AB038A" w:rsidP="00AB038A">
      <w:pPr>
        <w:pStyle w:val="Encabezado"/>
        <w:jc w:val="center"/>
        <w:rPr>
          <w:rFonts w:ascii="Verdana" w:hAnsi="Verdana" w:cs="Verdana"/>
          <w:noProof/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58"/>
        <w:gridCol w:w="5280"/>
      </w:tblGrid>
      <w:tr w:rsidR="00AB038A" w:rsidRPr="001D0388" w14:paraId="089C3D17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34DDB0D2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Puerto de entrada</w:t>
            </w:r>
          </w:p>
        </w:tc>
        <w:tc>
          <w:tcPr>
            <w:tcW w:w="6725" w:type="dxa"/>
            <w:shd w:val="clear" w:color="auto" w:fill="auto"/>
          </w:tcPr>
          <w:p w14:paraId="37D52FEC" w14:textId="35A41C46" w:rsidR="00AB038A" w:rsidRPr="001D0388" w:rsidRDefault="00CB1D05" w:rsidP="00C27BBB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</w:t>
            </w:r>
            <w:r w:rsidR="00C27BBB">
              <w:rPr>
                <w:rFonts w:ascii="Verdana" w:hAnsi="Verdana" w:cs="Verdana"/>
                <w:noProof/>
                <w:sz w:val="18"/>
                <w:szCs w:val="18"/>
              </w:rPr>
              <w:t xml:space="preserve"> </w:t>
            </w:r>
          </w:p>
        </w:tc>
      </w:tr>
      <w:tr w:rsidR="00AB038A" w:rsidRPr="001D0388" w14:paraId="24FE240D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6CE0525A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ETA</w:t>
            </w:r>
          </w:p>
        </w:tc>
        <w:tc>
          <w:tcPr>
            <w:tcW w:w="6725" w:type="dxa"/>
            <w:shd w:val="clear" w:color="auto" w:fill="auto"/>
          </w:tcPr>
          <w:p w14:paraId="74C42CF8" w14:textId="1DA46020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</w:t>
            </w:r>
          </w:p>
        </w:tc>
      </w:tr>
      <w:tr w:rsidR="00AB038A" w:rsidRPr="001D0388" w14:paraId="49085EE4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44B9C73C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Mercancia</w:t>
            </w:r>
          </w:p>
        </w:tc>
        <w:tc>
          <w:tcPr>
            <w:tcW w:w="6725" w:type="dxa"/>
            <w:shd w:val="clear" w:color="auto" w:fill="auto"/>
          </w:tcPr>
          <w:p w14:paraId="261D31B3" w14:textId="238FEE13" w:rsidR="00AB038A" w:rsidRPr="001D0388" w:rsidRDefault="00CB1D05" w:rsidP="00CB1D05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                              ------------</w:t>
            </w:r>
          </w:p>
        </w:tc>
      </w:tr>
      <w:tr w:rsidR="00AB038A" w:rsidRPr="001D0388" w14:paraId="193643F1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612D39E0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Barco</w:t>
            </w:r>
          </w:p>
        </w:tc>
        <w:tc>
          <w:tcPr>
            <w:tcW w:w="6725" w:type="dxa"/>
            <w:shd w:val="clear" w:color="auto" w:fill="auto"/>
          </w:tcPr>
          <w:p w14:paraId="1F12398B" w14:textId="1A7CF909" w:rsidR="00AB038A" w:rsidRPr="00CB1D05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CB1D05">
              <w:rPr>
                <w:rFonts w:ascii="Verdana" w:hAnsi="Verdana" w:cs="Verdana"/>
                <w:noProof/>
                <w:sz w:val="18"/>
                <w:szCs w:val="18"/>
              </w:rPr>
              <w:t>------------</w:t>
            </w:r>
          </w:p>
        </w:tc>
      </w:tr>
      <w:tr w:rsidR="00AB038A" w:rsidRPr="001D0388" w14:paraId="53D31752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51D9421A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Contenedor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t>es</w:t>
            </w:r>
          </w:p>
        </w:tc>
        <w:tc>
          <w:tcPr>
            <w:tcW w:w="6725" w:type="dxa"/>
            <w:shd w:val="clear" w:color="auto" w:fill="auto"/>
          </w:tcPr>
          <w:p w14:paraId="16C9B936" w14:textId="35F1C9C5" w:rsidR="00AB038A" w:rsidRPr="00CB1D05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CB1D0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CD93"/>
              </w:rPr>
              <w:t>--------------</w:t>
            </w:r>
          </w:p>
        </w:tc>
      </w:tr>
      <w:tr w:rsidR="00AB038A" w:rsidRPr="00B700EC" w14:paraId="03901AEE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6432824C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Embarcador</w:t>
            </w:r>
          </w:p>
        </w:tc>
        <w:tc>
          <w:tcPr>
            <w:tcW w:w="6725" w:type="dxa"/>
            <w:shd w:val="clear" w:color="auto" w:fill="auto"/>
          </w:tcPr>
          <w:p w14:paraId="00BD91D4" w14:textId="1C14DE70" w:rsidR="00AB038A" w:rsidRPr="00B700EC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  <w:lang w:val="es-MX"/>
              </w:rPr>
              <w:t>--------------------</w:t>
            </w:r>
          </w:p>
        </w:tc>
      </w:tr>
      <w:tr w:rsidR="00AB038A" w:rsidRPr="001D0388" w14:paraId="04D348A8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4A65D6AE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Peso</w:t>
            </w:r>
          </w:p>
        </w:tc>
        <w:tc>
          <w:tcPr>
            <w:tcW w:w="6725" w:type="dxa"/>
            <w:shd w:val="clear" w:color="auto" w:fill="auto"/>
          </w:tcPr>
          <w:p w14:paraId="3FE9BBB8" w14:textId="63DDEF9D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---------------</w:t>
            </w:r>
          </w:p>
        </w:tc>
      </w:tr>
      <w:tr w:rsidR="00AB038A" w:rsidRPr="001D0388" w14:paraId="0D742A85" w14:textId="77777777" w:rsidTr="000770CD">
        <w:trPr>
          <w:trHeight w:val="270"/>
          <w:jc w:val="center"/>
        </w:trPr>
        <w:tc>
          <w:tcPr>
            <w:tcW w:w="4165" w:type="dxa"/>
            <w:shd w:val="clear" w:color="auto" w:fill="auto"/>
          </w:tcPr>
          <w:p w14:paraId="3896FB18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CBM</w:t>
            </w:r>
          </w:p>
        </w:tc>
        <w:tc>
          <w:tcPr>
            <w:tcW w:w="6725" w:type="dxa"/>
            <w:shd w:val="clear" w:color="auto" w:fill="auto"/>
          </w:tcPr>
          <w:p w14:paraId="132BAC0D" w14:textId="0272E5FA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------------------</w:t>
            </w:r>
          </w:p>
        </w:tc>
      </w:tr>
      <w:tr w:rsidR="00AB038A" w:rsidRPr="001D0388" w14:paraId="5649851A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3C8FE1D8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MB/L</w:t>
            </w:r>
          </w:p>
        </w:tc>
        <w:tc>
          <w:tcPr>
            <w:tcW w:w="6725" w:type="dxa"/>
            <w:shd w:val="clear" w:color="auto" w:fill="auto"/>
          </w:tcPr>
          <w:p w14:paraId="76D7F7C7" w14:textId="1816DB74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--------------</w:t>
            </w:r>
          </w:p>
        </w:tc>
      </w:tr>
      <w:tr w:rsidR="00AB038A" w:rsidRPr="001D0388" w14:paraId="0CB88A44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5D84215E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HB/L</w:t>
            </w:r>
          </w:p>
        </w:tc>
        <w:tc>
          <w:tcPr>
            <w:tcW w:w="6725" w:type="dxa"/>
            <w:shd w:val="clear" w:color="auto" w:fill="auto"/>
          </w:tcPr>
          <w:p w14:paraId="3100F4B5" w14:textId="7A84626F" w:rsidR="00AB038A" w:rsidRPr="001D0388" w:rsidRDefault="00CB1D05" w:rsidP="00B700EC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---------------</w:t>
            </w:r>
          </w:p>
        </w:tc>
      </w:tr>
      <w:tr w:rsidR="00AB038A" w:rsidRPr="001D0388" w14:paraId="02463B42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1E9D0342" w14:textId="3FEDBF4B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6725" w:type="dxa"/>
            <w:shd w:val="clear" w:color="auto" w:fill="auto"/>
          </w:tcPr>
          <w:p w14:paraId="0892C96E" w14:textId="027A587C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  <w:tr w:rsidR="00AB038A" w:rsidRPr="001D0388" w14:paraId="5EF45B3E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5B5C1297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Bultos</w:t>
            </w:r>
          </w:p>
        </w:tc>
        <w:tc>
          <w:tcPr>
            <w:tcW w:w="6725" w:type="dxa"/>
            <w:shd w:val="clear" w:color="auto" w:fill="auto"/>
          </w:tcPr>
          <w:p w14:paraId="76420CDC" w14:textId="0ED04D4B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</w:t>
            </w:r>
          </w:p>
        </w:tc>
      </w:tr>
      <w:tr w:rsidR="00AB038A" w:rsidRPr="001D0388" w14:paraId="7EEA7744" w14:textId="77777777" w:rsidTr="00E37326">
        <w:trPr>
          <w:jc w:val="center"/>
        </w:trPr>
        <w:tc>
          <w:tcPr>
            <w:tcW w:w="4165" w:type="dxa"/>
            <w:shd w:val="clear" w:color="auto" w:fill="auto"/>
          </w:tcPr>
          <w:p w14:paraId="5F5D3529" w14:textId="77777777" w:rsidR="00AB038A" w:rsidRPr="001D0388" w:rsidRDefault="00AB038A" w:rsidP="00E37326">
            <w:pPr>
              <w:pStyle w:val="Encabezado"/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18"/>
                <w:szCs w:val="18"/>
              </w:rPr>
            </w:pPr>
            <w:r w:rsidRPr="001D0388">
              <w:rPr>
                <w:rFonts w:ascii="Verdana" w:hAnsi="Verdana" w:cs="Verdana"/>
                <w:noProof/>
                <w:sz w:val="18"/>
                <w:szCs w:val="18"/>
              </w:rPr>
              <w:t>Tipo de embarque</w:t>
            </w:r>
          </w:p>
        </w:tc>
        <w:tc>
          <w:tcPr>
            <w:tcW w:w="6725" w:type="dxa"/>
            <w:shd w:val="clear" w:color="auto" w:fill="auto"/>
          </w:tcPr>
          <w:p w14:paraId="15CD455B" w14:textId="7AE08592" w:rsidR="00AB038A" w:rsidRPr="001D0388" w:rsidRDefault="00CB1D05" w:rsidP="00E37326">
            <w:pPr>
              <w:pStyle w:val="Encabezado"/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-------------</w:t>
            </w:r>
          </w:p>
        </w:tc>
      </w:tr>
    </w:tbl>
    <w:p w14:paraId="307BDEFA" w14:textId="3778D759" w:rsidR="00AB038A" w:rsidRDefault="00AB038A" w:rsidP="00AB038A">
      <w:pPr>
        <w:pStyle w:val="Encabezado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</w:p>
    <w:p w14:paraId="31EA55AA" w14:textId="77777777" w:rsidR="00CB1D05" w:rsidRDefault="00CB1D05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bookmarkStart w:id="0" w:name="_GoBack"/>
      <w:bookmarkEnd w:id="0"/>
    </w:p>
    <w:p w14:paraId="1B25DDC9" w14:textId="77777777" w:rsidR="00AB038A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16BA2E01" w14:textId="0BE1240C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7F83A8DD" w14:textId="709498A3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r w:rsidRPr="001978F7">
        <w:rPr>
          <w:rFonts w:ascii="Verdana" w:hAnsi="Verdana" w:cs="Verdana"/>
          <w:noProof/>
          <w:sz w:val="18"/>
          <w:szCs w:val="18"/>
        </w:rPr>
        <w:tab/>
      </w:r>
      <w:r w:rsidRPr="001978F7">
        <w:rPr>
          <w:rFonts w:ascii="Verdana" w:hAnsi="Verdana" w:cs="Verdana"/>
          <w:noProof/>
          <w:sz w:val="18"/>
          <w:szCs w:val="18"/>
        </w:rPr>
        <w:tab/>
      </w:r>
    </w:p>
    <w:p w14:paraId="78F21194" w14:textId="77777777" w:rsidR="00AB038A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68972D2C" w14:textId="77777777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r w:rsidRPr="001978F7">
        <w:rPr>
          <w:rFonts w:ascii="Verdana" w:hAnsi="Verdana" w:cs="Verdana"/>
          <w:noProof/>
          <w:sz w:val="18"/>
          <w:szCs w:val="18"/>
        </w:rPr>
        <w:t>Sin más por el momento y esperando contar con su preferencia quedamos de usted para cualquier aclaracion o duda.</w:t>
      </w:r>
    </w:p>
    <w:p w14:paraId="0AACD072" w14:textId="41FB283E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22C568A0" w14:textId="2FCE468B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r w:rsidRPr="001978F7">
        <w:rPr>
          <w:rFonts w:ascii="Verdana" w:hAnsi="Verdana" w:cs="Verdana"/>
          <w:noProof/>
          <w:sz w:val="18"/>
          <w:szCs w:val="18"/>
        </w:rPr>
        <w:t>Cordialmente</w:t>
      </w:r>
    </w:p>
    <w:p w14:paraId="0A4B9958" w14:textId="77777777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</w:p>
    <w:p w14:paraId="114688EF" w14:textId="31BB41CE" w:rsidR="00AB038A" w:rsidRPr="001978F7" w:rsidRDefault="00AB038A" w:rsidP="00AB038A">
      <w:pPr>
        <w:pStyle w:val="Encabezado"/>
        <w:jc w:val="both"/>
        <w:rPr>
          <w:rFonts w:ascii="Verdana" w:hAnsi="Verdana" w:cs="Verdana"/>
          <w:noProof/>
          <w:sz w:val="18"/>
          <w:szCs w:val="18"/>
        </w:rPr>
      </w:pPr>
      <w:r>
        <w:rPr>
          <w:rFonts w:ascii="Verdana" w:hAnsi="Verdana" w:cs="Verdana"/>
          <w:noProof/>
          <w:sz w:val="18"/>
          <w:szCs w:val="18"/>
        </w:rPr>
        <w:t>SENNI LOGISTICS S.A. de C.V.</w:t>
      </w:r>
    </w:p>
    <w:p w14:paraId="4C825115" w14:textId="670B1155" w:rsidR="0001691B" w:rsidRDefault="0001691B"/>
    <w:sectPr w:rsidR="0001691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FCB"/>
    <w:multiLevelType w:val="hybridMultilevel"/>
    <w:tmpl w:val="51965110"/>
    <w:lvl w:ilvl="0" w:tplc="30FCA198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color w:val="auto"/>
        <w:w w:val="99"/>
        <w:sz w:val="24"/>
        <w:szCs w:val="24"/>
      </w:rPr>
    </w:lvl>
    <w:lvl w:ilvl="1" w:tplc="70DE69FC">
      <w:start w:val="1"/>
      <w:numFmt w:val="bullet"/>
      <w:lvlText w:val="•"/>
      <w:lvlJc w:val="left"/>
      <w:pPr>
        <w:ind w:left="1644" w:hanging="361"/>
      </w:pPr>
      <w:rPr>
        <w:rFonts w:hint="default"/>
      </w:rPr>
    </w:lvl>
    <w:lvl w:ilvl="2" w:tplc="748CB2E2">
      <w:start w:val="1"/>
      <w:numFmt w:val="bullet"/>
      <w:lvlText w:val="•"/>
      <w:lvlJc w:val="left"/>
      <w:pPr>
        <w:ind w:left="2468" w:hanging="361"/>
      </w:pPr>
      <w:rPr>
        <w:rFonts w:hint="default"/>
      </w:rPr>
    </w:lvl>
    <w:lvl w:ilvl="3" w:tplc="359CFEF8">
      <w:start w:val="1"/>
      <w:numFmt w:val="bullet"/>
      <w:lvlText w:val="•"/>
      <w:lvlJc w:val="left"/>
      <w:pPr>
        <w:ind w:left="3292" w:hanging="361"/>
      </w:pPr>
      <w:rPr>
        <w:rFonts w:hint="default"/>
      </w:rPr>
    </w:lvl>
    <w:lvl w:ilvl="4" w:tplc="2BF6DB86">
      <w:start w:val="1"/>
      <w:numFmt w:val="bullet"/>
      <w:lvlText w:val="•"/>
      <w:lvlJc w:val="left"/>
      <w:pPr>
        <w:ind w:left="4116" w:hanging="361"/>
      </w:pPr>
      <w:rPr>
        <w:rFonts w:hint="default"/>
      </w:rPr>
    </w:lvl>
    <w:lvl w:ilvl="5" w:tplc="2C0E7D90">
      <w:start w:val="1"/>
      <w:numFmt w:val="bullet"/>
      <w:lvlText w:val="•"/>
      <w:lvlJc w:val="left"/>
      <w:pPr>
        <w:ind w:left="4940" w:hanging="361"/>
      </w:pPr>
      <w:rPr>
        <w:rFonts w:hint="default"/>
      </w:rPr>
    </w:lvl>
    <w:lvl w:ilvl="6" w:tplc="652A6DE0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7" w:tplc="C132222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8" w:tplc="B5AE5892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1B"/>
    <w:rsid w:val="0001691B"/>
    <w:rsid w:val="000770CD"/>
    <w:rsid w:val="000E6D35"/>
    <w:rsid w:val="001A0567"/>
    <w:rsid w:val="00471C08"/>
    <w:rsid w:val="004B0467"/>
    <w:rsid w:val="006077C5"/>
    <w:rsid w:val="007260BA"/>
    <w:rsid w:val="00980551"/>
    <w:rsid w:val="00AB038A"/>
    <w:rsid w:val="00B700EC"/>
    <w:rsid w:val="00BD7D49"/>
    <w:rsid w:val="00C171EB"/>
    <w:rsid w:val="00C20D95"/>
    <w:rsid w:val="00C27BBB"/>
    <w:rsid w:val="00CA4129"/>
    <w:rsid w:val="00CB0BF2"/>
    <w:rsid w:val="00CB1D05"/>
    <w:rsid w:val="00D57C39"/>
    <w:rsid w:val="00D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5115"/>
  <w15:docId w15:val="{88019456-487B-4561-9976-5E0E73DE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C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7C3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57C39"/>
    <w:pPr>
      <w:widowControl w:val="0"/>
      <w:spacing w:before="39" w:after="0" w:line="240" w:lineRule="auto"/>
      <w:ind w:left="821" w:hanging="360"/>
    </w:pPr>
    <w:rPr>
      <w:rFonts w:ascii="Tahoma" w:eastAsia="Tahoma" w:hAnsi="Tahom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C39"/>
    <w:rPr>
      <w:rFonts w:ascii="Tahoma" w:eastAsia="Tahoma" w:hAnsi="Tahoma"/>
      <w:sz w:val="24"/>
      <w:szCs w:val="24"/>
      <w:lang w:val="en-US"/>
    </w:rPr>
  </w:style>
  <w:style w:type="paragraph" w:styleId="Encabezado">
    <w:name w:val="header"/>
    <w:basedOn w:val="Normal"/>
    <w:link w:val="EncabezadoCar"/>
    <w:rsid w:val="00AB038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B03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AB038A"/>
    <w:pPr>
      <w:autoSpaceDE w:val="0"/>
      <w:autoSpaceDN w:val="0"/>
      <w:adjustRightInd w:val="0"/>
      <w:spacing w:after="0" w:line="240" w:lineRule="auto"/>
    </w:pPr>
    <w:rPr>
      <w:rFonts w:ascii="Arial" w:eastAsia="Century Gothic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TV.MKTVVIDEO\Desktop\senni\finales\Doc1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B0F0"/>
      </a:accent2>
      <a:accent3>
        <a:srgbClr val="AEABAB"/>
      </a:accent3>
      <a:accent4>
        <a:srgbClr val="757070"/>
      </a:accent4>
      <a:accent5>
        <a:srgbClr val="9CC3E5"/>
      </a:accent5>
      <a:accent6>
        <a:srgbClr val="1E4E79"/>
      </a:accent6>
      <a:hlink>
        <a:srgbClr val="0563C1"/>
      </a:hlink>
      <a:folHlink>
        <a:srgbClr val="222A35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MKTV</dc:creator>
  <cp:lastModifiedBy>Operaciones Operaciones Senni</cp:lastModifiedBy>
  <cp:revision>2</cp:revision>
  <dcterms:created xsi:type="dcterms:W3CDTF">2017-08-08T21:53:00Z</dcterms:created>
  <dcterms:modified xsi:type="dcterms:W3CDTF">2017-08-08T21:53:00Z</dcterms:modified>
</cp:coreProperties>
</file>